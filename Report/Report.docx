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F13B5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Project Name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37F13B5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Project Name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F5049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EE84E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03FD15D1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</w:p>
                          <w:p w14:paraId="48DC9B62" w14:textId="3DF5058E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</w:p>
                          <w:p w14:paraId="48DC9B63" w14:textId="17530BCA" w:rsidR="006F3721" w:rsidRDefault="006F3721" w:rsidP="0002192C">
                            <w:pPr>
                              <w:ind w:firstLine="0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48DC9B64" w14:textId="120F2BA8" w:rsidR="006F3721" w:rsidRPr="0002192C" w:rsidRDefault="0002192C" w:rsidP="0002192C">
                            <w:pPr>
                              <w:ind w:firstLine="0"/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</w:pPr>
                            <w:r w:rsidRPr="0002192C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Name of the project</w:t>
                            </w:r>
                            <w:r w:rsidRPr="0002192C"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  <w:t>: Train Ticket Reservation system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03FD15D1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</w:p>
                    <w:p w14:paraId="48DC9B62" w14:textId="3DF5058E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</w:p>
                    <w:p w14:paraId="48DC9B63" w14:textId="17530BCA" w:rsidR="006F3721" w:rsidRDefault="006F3721" w:rsidP="0002192C">
                      <w:pPr>
                        <w:ind w:firstLine="0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</w:p>
                    <w:p w14:paraId="48DC9B64" w14:textId="120F2BA8" w:rsidR="006F3721" w:rsidRPr="0002192C" w:rsidRDefault="0002192C" w:rsidP="0002192C">
                      <w:pPr>
                        <w:ind w:firstLine="0"/>
                        <w:rPr>
                          <w:rFonts w:ascii="Times New Roman" w:hAnsi="Times New Roman"/>
                          <w:bCs/>
                          <w:sz w:val="24"/>
                        </w:rPr>
                      </w:pPr>
                      <w:r w:rsidRPr="0002192C">
                        <w:rPr>
                          <w:rFonts w:ascii="Times New Roman" w:hAnsi="Times New Roman"/>
                          <w:b/>
                          <w:sz w:val="24"/>
                        </w:rPr>
                        <w:t>Name of the project</w:t>
                      </w:r>
                      <w:r w:rsidRPr="0002192C">
                        <w:rPr>
                          <w:rFonts w:ascii="Times New Roman" w:hAnsi="Times New Roman"/>
                          <w:bCs/>
                          <w:sz w:val="24"/>
                        </w:rPr>
                        <w:t>: Train Ticket Reservation system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11D89C99" w:rsidR="001B4CE7" w:rsidRPr="007B3ACD" w:rsidRDefault="00F96352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P.RUCHITHA</w:t>
            </w:r>
            <w:proofErr w:type="gramEnd"/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6F44B7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73FD1" w14:textId="77777777" w:rsidR="006F44B7" w:rsidRDefault="006F44B7" w:rsidP="006A582B">
      <w:r>
        <w:separator/>
      </w:r>
    </w:p>
  </w:endnote>
  <w:endnote w:type="continuationSeparator" w:id="0">
    <w:p w14:paraId="303D6A0E" w14:textId="77777777" w:rsidR="006F44B7" w:rsidRDefault="006F44B7" w:rsidP="006A582B">
      <w:r>
        <w:continuationSeparator/>
      </w:r>
    </w:p>
  </w:endnote>
  <w:endnote w:type="continuationNotice" w:id="1">
    <w:p w14:paraId="707B2E04" w14:textId="77777777" w:rsidR="006F44B7" w:rsidRDefault="006F4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2D359" w14:textId="77777777" w:rsidR="006F44B7" w:rsidRDefault="006F44B7" w:rsidP="006A582B">
      <w:r>
        <w:separator/>
      </w:r>
    </w:p>
  </w:footnote>
  <w:footnote w:type="continuationSeparator" w:id="0">
    <w:p w14:paraId="16B79122" w14:textId="77777777" w:rsidR="006F44B7" w:rsidRDefault="006F44B7" w:rsidP="006A582B">
      <w:r>
        <w:continuationSeparator/>
      </w:r>
    </w:p>
  </w:footnote>
  <w:footnote w:type="continuationNotice" w:id="1">
    <w:p w14:paraId="1E9FFDF3" w14:textId="77777777" w:rsidR="006F44B7" w:rsidRDefault="006F44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192C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077C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44B7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083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08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352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5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179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 </cp:lastModifiedBy>
  <cp:revision>5</cp:revision>
  <cp:lastPrinted>2014-03-29T07:34:00Z</cp:lastPrinted>
  <dcterms:created xsi:type="dcterms:W3CDTF">2020-10-12T06:41:00Z</dcterms:created>
  <dcterms:modified xsi:type="dcterms:W3CDTF">2020-11-13T11:20:00Z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